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82D33" w14:textId="77777777" w:rsidR="00260EDF" w:rsidRDefault="00D47D09">
      <w:pPr>
        <w:shd w:val="clear" w:color="auto" w:fill="FFFFFF"/>
        <w:spacing w:before="960" w:after="150" w:line="240" w:lineRule="auto"/>
        <w:outlineLvl w:val="0"/>
      </w:pPr>
      <w:proofErr w:type="spellStart"/>
      <w:r>
        <w:rPr>
          <w:rFonts w:ascii="Courier New" w:eastAsia="Times New Roman" w:hAnsi="Courier New" w:cs="Courier New"/>
          <w:color w:val="333333"/>
          <w:kern w:val="3"/>
          <w:sz w:val="51"/>
          <w:szCs w:val="51"/>
          <w:lang w:eastAsia="en-GB"/>
        </w:rPr>
        <w:t>Dplyr</w:t>
      </w:r>
      <w:proofErr w:type="spellEnd"/>
      <w:r>
        <w:rPr>
          <w:rFonts w:ascii="inherit" w:eastAsia="Times New Roman" w:hAnsi="inherit" w:cs="Helvetica"/>
          <w:color w:val="333333"/>
          <w:kern w:val="3"/>
          <w:sz w:val="57"/>
          <w:szCs w:val="57"/>
          <w:lang w:eastAsia="en-GB"/>
        </w:rPr>
        <w:t> Homework</w:t>
      </w:r>
    </w:p>
    <w:p w14:paraId="5EF82D34" w14:textId="77777777" w:rsidR="00260EDF" w:rsidRDefault="00D47D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The data for this homework comes from an Open Data Science website called Kaggle. Kaggle has many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open source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datasets for you to use and most of them come with code uploaded by other users showing different ways to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explore the data. It is a great way to learn about data-wrangling and analysis and if you are interested then set up your own account and get going.</w:t>
      </w:r>
    </w:p>
    <w:p w14:paraId="5EF82D35" w14:textId="77777777" w:rsidR="00260EDF" w:rsidRDefault="00D47D09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For this task we will make use of their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Starbucks Calorie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 dataset. You can find out more information about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each dataset and what each column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represents ,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but we have put the version you need in your data folder.</w:t>
      </w:r>
    </w:p>
    <w:p w14:paraId="5EF82D36" w14:textId="77777777" w:rsidR="00260EDF" w:rsidRDefault="00260EDF"/>
    <w:p w14:paraId="5EF82D37" w14:textId="77777777" w:rsidR="00260EDF" w:rsidRDefault="00260EDF"/>
    <w:p w14:paraId="5EF82D38" w14:textId="77777777" w:rsidR="00260EDF" w:rsidRDefault="00D47D09">
      <w:r>
        <w:t>title: "R Notebook"</w:t>
      </w:r>
    </w:p>
    <w:p w14:paraId="5EF82D39" w14:textId="77777777" w:rsidR="00260EDF" w:rsidRDefault="00D47D09">
      <w:r>
        <w:t xml:space="preserve">output: </w:t>
      </w:r>
      <w:proofErr w:type="spellStart"/>
      <w:r>
        <w:t>html_notebook</w:t>
      </w:r>
      <w:proofErr w:type="spellEnd"/>
    </w:p>
    <w:p w14:paraId="5EF82D3A" w14:textId="77777777" w:rsidR="00260EDF" w:rsidRDefault="00D47D09">
      <w:r>
        <w:t>---</w:t>
      </w:r>
    </w:p>
    <w:p w14:paraId="5EF82D3B" w14:textId="77777777" w:rsidR="00260EDF" w:rsidRDefault="00D47D09">
      <w:r>
        <w:t>library (</w:t>
      </w:r>
      <w:proofErr w:type="spellStart"/>
      <w:r>
        <w:t>tidyverse</w:t>
      </w:r>
      <w:proofErr w:type="spellEnd"/>
      <w:r>
        <w:t>)</w:t>
      </w:r>
    </w:p>
    <w:p w14:paraId="5EF82D3C" w14:textId="77777777" w:rsidR="00260EDF" w:rsidRDefault="00D47D09">
      <w:r>
        <w:t>library (</w:t>
      </w:r>
      <w:proofErr w:type="spellStart"/>
      <w:r>
        <w:t>devtools</w:t>
      </w:r>
      <w:proofErr w:type="spellEnd"/>
      <w:r>
        <w:t>)</w:t>
      </w:r>
    </w:p>
    <w:p w14:paraId="5EF82D3D" w14:textId="77777777" w:rsidR="00260EDF" w:rsidRDefault="00D47D09">
      <w:r>
        <w:t>library (</w:t>
      </w:r>
      <w:proofErr w:type="spellStart"/>
      <w:r>
        <w:t>CodeClanData</w:t>
      </w:r>
      <w:proofErr w:type="spellEnd"/>
      <w:r>
        <w:t>)</w:t>
      </w:r>
    </w:p>
    <w:p w14:paraId="5EF82D3E" w14:textId="77777777" w:rsidR="00260EDF" w:rsidRDefault="00D47D09">
      <w:r>
        <w:t>library (</w:t>
      </w:r>
      <w:proofErr w:type="spellStart"/>
      <w:r>
        <w:t>readxl</w:t>
      </w:r>
      <w:proofErr w:type="spellEnd"/>
      <w:r>
        <w:t>)</w:t>
      </w:r>
    </w:p>
    <w:p w14:paraId="5EF82D3F" w14:textId="77777777" w:rsidR="00260EDF" w:rsidRDefault="00260EDF"/>
    <w:p w14:paraId="5EF82D40" w14:textId="77777777" w:rsidR="00260EDF" w:rsidRDefault="00D47D09">
      <w:proofErr w:type="spellStart"/>
      <w:r>
        <w:t>hw_dplyr</w:t>
      </w:r>
      <w:proofErr w:type="spellEnd"/>
      <w:r>
        <w:t xml:space="preserve"> &lt;- </w:t>
      </w:r>
      <w:r>
        <w:t>read.csv("data/starbucks_drinkMenu_expanded.csv")</w:t>
      </w:r>
    </w:p>
    <w:p w14:paraId="5EF82D41" w14:textId="77777777" w:rsidR="00260EDF" w:rsidRDefault="00D47D09">
      <w:proofErr w:type="spellStart"/>
      <w:r>
        <w:t>hw_dplyr</w:t>
      </w:r>
      <w:proofErr w:type="spellEnd"/>
    </w:p>
    <w:p w14:paraId="5EF82D42" w14:textId="77777777" w:rsidR="00260EDF" w:rsidRDefault="00260EDF"/>
    <w:p w14:paraId="5EF82D43" w14:textId="77777777" w:rsidR="00260EDF" w:rsidRDefault="00D47D09">
      <w:r>
        <w:t>str(</w:t>
      </w:r>
      <w:proofErr w:type="spellStart"/>
      <w:r>
        <w:t>hw_dplyr</w:t>
      </w:r>
      <w:proofErr w:type="spellEnd"/>
      <w:r>
        <w:t>)</w:t>
      </w:r>
    </w:p>
    <w:p w14:paraId="5EF82D44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45" w14:textId="77777777" w:rsidR="00260EDF" w:rsidRDefault="00D47D09">
      <w:pPr>
        <w:shd w:val="clear" w:color="auto" w:fill="FFFFFF"/>
        <w:spacing w:before="960" w:after="150" w:line="240" w:lineRule="auto"/>
        <w:outlineLvl w:val="0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t>1 Question 1</w:t>
      </w:r>
    </w:p>
    <w:p w14:paraId="5EF82D46" w14:textId="77777777" w:rsidR="00260EDF" w:rsidRDefault="00D47D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Load in the dataset and have a look at it. What are the dimensions, variable types, variable names, etc.?</w:t>
      </w:r>
    </w:p>
    <w:p w14:paraId="5EF82D47" w14:textId="77777777" w:rsidR="00260EDF" w:rsidRDefault="00D47D09">
      <w:pPr>
        <w:shd w:val="clear" w:color="auto" w:fill="FFFFFF"/>
        <w:spacing w:before="960" w:after="150" w:line="240" w:lineRule="auto"/>
        <w:outlineLvl w:val="0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lastRenderedPageBreak/>
        <w:t>2 Question 2</w:t>
      </w:r>
    </w:p>
    <w:p w14:paraId="5EF82D48" w14:textId="77777777" w:rsidR="00260EDF" w:rsidRDefault="00D47D09">
      <w:pPr>
        <w:shd w:val="clear" w:color="auto" w:fill="FFFFFF"/>
        <w:spacing w:after="150" w:line="240" w:lineRule="auto"/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Let’s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first investigate the calories of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different drinks. Select the variables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Beverage_category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 </w:t>
      </w: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Beverage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 </w:t>
      </w: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Beverage prep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 </w:t>
      </w: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Calories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 from your data. Since we are interested in the calorie content, check if there are any NA values in the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data, and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drop them if there are.</w:t>
      </w:r>
    </w:p>
    <w:p w14:paraId="5EF82D49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4A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hw_dplyr</w:t>
      </w:r>
      <w:proofErr w:type="spellEnd"/>
      <w:r>
        <w:rPr>
          <w:b/>
          <w:bCs/>
        </w:rPr>
        <w:t xml:space="preserve"> %&gt;% </w:t>
      </w:r>
    </w:p>
    <w:p w14:paraId="5EF82D4B" w14:textId="77777777" w:rsidR="00260EDF" w:rsidRDefault="00D47D09">
      <w:pPr>
        <w:rPr>
          <w:b/>
          <w:bCs/>
        </w:rPr>
      </w:pPr>
      <w:r>
        <w:rPr>
          <w:b/>
          <w:bCs/>
        </w:rPr>
        <w:t>select (</w:t>
      </w:r>
      <w:proofErr w:type="spellStart"/>
      <w:r>
        <w:rPr>
          <w:b/>
          <w:bCs/>
        </w:rPr>
        <w:t>Beverage_</w:t>
      </w:r>
      <w:proofErr w:type="gramStart"/>
      <w:r>
        <w:rPr>
          <w:b/>
          <w:bCs/>
        </w:rPr>
        <w:t>category,Beverage</w:t>
      </w:r>
      <w:proofErr w:type="gramEnd"/>
      <w:r>
        <w:rPr>
          <w:b/>
          <w:bCs/>
        </w:rPr>
        <w:t>,Beverage_prep,Calories</w:t>
      </w:r>
      <w:proofErr w:type="spellEnd"/>
      <w:r>
        <w:rPr>
          <w:b/>
          <w:bCs/>
        </w:rPr>
        <w:t xml:space="preserve">) %&gt;% </w:t>
      </w:r>
    </w:p>
    <w:p w14:paraId="5EF82D4C" w14:textId="77777777" w:rsidR="00260EDF" w:rsidRDefault="00D47D09">
      <w:pPr>
        <w:rPr>
          <w:b/>
          <w:bCs/>
        </w:rPr>
      </w:pPr>
      <w:r>
        <w:rPr>
          <w:b/>
          <w:bCs/>
        </w:rPr>
        <w:t xml:space="preserve"> filter</w:t>
      </w:r>
      <w:proofErr w:type="gramStart"/>
      <w:r>
        <w:rPr>
          <w:b/>
          <w:bCs/>
        </w:rPr>
        <w:t>(!is.na</w:t>
      </w:r>
      <w:proofErr w:type="gramEnd"/>
      <w:r>
        <w:rPr>
          <w:b/>
          <w:bCs/>
        </w:rPr>
        <w:t>(Calories))</w:t>
      </w:r>
    </w:p>
    <w:p w14:paraId="5EF82D4D" w14:textId="77777777" w:rsidR="00260EDF" w:rsidRDefault="00D47D09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</w:p>
    <w:p w14:paraId="5EF82D4E" w14:textId="77777777" w:rsidR="00260EDF" w:rsidRDefault="00D47D09">
      <w:pPr>
        <w:shd w:val="clear" w:color="auto" w:fill="FFFFFF"/>
        <w:spacing w:after="150" w:line="240" w:lineRule="auto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t>3 Question 3</w:t>
      </w:r>
    </w:p>
    <w:p w14:paraId="5EF82D4F" w14:textId="77777777" w:rsidR="00260EDF" w:rsidRDefault="00D47D09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Create a new variable (column) called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calorie_diff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, which stores the difference between 135 calories (135 calories = 10 cubes of sugar!) and the calories in ea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ch drink. (hint: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you’ll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want to subtract the calories from 135 to see which drink have more or less than 10 cups of sugar).</w:t>
      </w:r>
    </w:p>
    <w:p w14:paraId="5EF82D50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51" w14:textId="77777777" w:rsidR="00260EDF" w:rsidRDefault="00D47D09">
      <w:pPr>
        <w:rPr>
          <w:b/>
          <w:bCs/>
        </w:rPr>
      </w:pPr>
      <w:proofErr w:type="gramStart"/>
      <w:r>
        <w:rPr>
          <w:b/>
          <w:bCs/>
        </w:rPr>
        <w:t>mutate(</w:t>
      </w:r>
      <w:proofErr w:type="spellStart"/>
      <w:proofErr w:type="gramEnd"/>
      <w:r>
        <w:rPr>
          <w:b/>
          <w:bCs/>
        </w:rPr>
        <w:t>hw_dplyr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calorie_diff</w:t>
      </w:r>
      <w:proofErr w:type="spellEnd"/>
      <w:r>
        <w:rPr>
          <w:b/>
          <w:bCs/>
        </w:rPr>
        <w:t xml:space="preserve"> = (Calories - 135), .after = Calories )</w:t>
      </w:r>
    </w:p>
    <w:p w14:paraId="5EF82D52" w14:textId="77777777" w:rsidR="00260EDF" w:rsidRDefault="00D47D09">
      <w:pPr>
        <w:shd w:val="clear" w:color="auto" w:fill="FFFFFF"/>
        <w:spacing w:before="960" w:after="150" w:line="240" w:lineRule="auto"/>
        <w:outlineLvl w:val="0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t>4 Question 4</w:t>
      </w:r>
    </w:p>
    <w:p w14:paraId="5EF82D53" w14:textId="77777777" w:rsidR="00260EDF" w:rsidRDefault="00D47D09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Summarise the mean number of calories in each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be</w:t>
      </w:r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verage_category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 Which 3 drinks have the most calories? Which 3 drinks have the least? Write a small summary of your findings.</w:t>
      </w:r>
    </w:p>
    <w:p w14:paraId="5EF82D54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55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bv_cat</w:t>
      </w:r>
      <w:proofErr w:type="spellEnd"/>
      <w:r>
        <w:rPr>
          <w:b/>
          <w:bCs/>
        </w:rPr>
        <w:t xml:space="preserve"> &lt;- </w:t>
      </w:r>
      <w:proofErr w:type="spellStart"/>
      <w:r>
        <w:rPr>
          <w:b/>
          <w:bCs/>
        </w:rPr>
        <w:t>hw_dplyr</w:t>
      </w:r>
      <w:proofErr w:type="spellEnd"/>
      <w:r>
        <w:rPr>
          <w:b/>
          <w:bCs/>
        </w:rPr>
        <w:t xml:space="preserve"> %&gt;% </w:t>
      </w:r>
    </w:p>
    <w:p w14:paraId="5EF82D56" w14:textId="77777777" w:rsidR="00260EDF" w:rsidRDefault="00D47D09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group_</w:t>
      </w:r>
      <w:proofErr w:type="gramStart"/>
      <w:r>
        <w:rPr>
          <w:b/>
          <w:bCs/>
        </w:rPr>
        <w:t>by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Beverage_category</w:t>
      </w:r>
      <w:proofErr w:type="spellEnd"/>
      <w:r>
        <w:rPr>
          <w:b/>
          <w:bCs/>
        </w:rPr>
        <w:t xml:space="preserve">) %&gt;% </w:t>
      </w:r>
    </w:p>
    <w:p w14:paraId="5EF82D57" w14:textId="77777777" w:rsidR="00260EDF" w:rsidRDefault="00D47D09">
      <w:pPr>
        <w:rPr>
          <w:b/>
          <w:bCs/>
        </w:rPr>
      </w:pPr>
      <w:r>
        <w:rPr>
          <w:b/>
          <w:bCs/>
        </w:rPr>
        <w:t xml:space="preserve">  summarise (</w:t>
      </w:r>
      <w:proofErr w:type="spellStart"/>
      <w:r>
        <w:rPr>
          <w:b/>
          <w:bCs/>
        </w:rPr>
        <w:t>sum_cat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mean(</w:t>
      </w:r>
      <w:proofErr w:type="gramEnd"/>
      <w:r>
        <w:rPr>
          <w:b/>
          <w:bCs/>
        </w:rPr>
        <w:t xml:space="preserve">Calories)) %&gt;% </w:t>
      </w:r>
    </w:p>
    <w:p w14:paraId="5EF82D58" w14:textId="77777777" w:rsidR="00260EDF" w:rsidRDefault="00D47D09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arrange(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sum_cat</w:t>
      </w:r>
      <w:proofErr w:type="spellEnd"/>
      <w:r>
        <w:rPr>
          <w:b/>
          <w:bCs/>
        </w:rPr>
        <w:t>))</w:t>
      </w:r>
    </w:p>
    <w:p w14:paraId="5EF82D59" w14:textId="77777777" w:rsidR="00260EDF" w:rsidRDefault="00D47D09">
      <w:pPr>
        <w:rPr>
          <w:b/>
          <w:bCs/>
        </w:rPr>
      </w:pPr>
      <w:r>
        <w:rPr>
          <w:b/>
          <w:bCs/>
        </w:rPr>
        <w:t>bv_cat1 &lt;- head(bv_cat,3)</w:t>
      </w:r>
    </w:p>
    <w:p w14:paraId="5EF82D5A" w14:textId="77777777" w:rsidR="00260EDF" w:rsidRDefault="00D47D09">
      <w:pPr>
        <w:rPr>
          <w:b/>
          <w:bCs/>
        </w:rPr>
      </w:pPr>
      <w:r>
        <w:rPr>
          <w:b/>
          <w:bCs/>
        </w:rPr>
        <w:t>bv_cat2 &lt;- tail (bv_cat,3)</w:t>
      </w:r>
    </w:p>
    <w:p w14:paraId="5EF82D5B" w14:textId="77777777" w:rsidR="00260EDF" w:rsidRDefault="00D47D09">
      <w:pPr>
        <w:rPr>
          <w:b/>
          <w:bCs/>
        </w:rPr>
      </w:pPr>
      <w:r>
        <w:rPr>
          <w:b/>
          <w:bCs/>
        </w:rPr>
        <w:t>summary(</w:t>
      </w:r>
      <w:proofErr w:type="spellStart"/>
      <w:r>
        <w:rPr>
          <w:b/>
          <w:bCs/>
        </w:rPr>
        <w:t>bv_cat</w:t>
      </w:r>
      <w:proofErr w:type="spellEnd"/>
      <w:r>
        <w:rPr>
          <w:b/>
          <w:bCs/>
        </w:rPr>
        <w:t>)</w:t>
      </w:r>
    </w:p>
    <w:p w14:paraId="5EF82D5C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5D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5E" w14:textId="77777777" w:rsidR="00260EDF" w:rsidRDefault="00D47D09">
      <w:pPr>
        <w:shd w:val="clear" w:color="auto" w:fill="FFFFFF"/>
        <w:spacing w:before="960" w:after="150" w:line="240" w:lineRule="auto"/>
        <w:outlineLvl w:val="0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lastRenderedPageBreak/>
        <w:t>5 Question 5</w:t>
      </w:r>
    </w:p>
    <w:p w14:paraId="5EF82D5F" w14:textId="77777777" w:rsidR="00260EDF" w:rsidRDefault="00D47D09">
      <w:pPr>
        <w:shd w:val="clear" w:color="auto" w:fill="FFFFFF"/>
        <w:spacing w:after="150" w:line="240" w:lineRule="auto"/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Let’s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look at this a different way. What is the average number of calories in each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Beverage_prep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type?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</w:p>
    <w:p w14:paraId="5EF82D60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61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hw_dplyr</w:t>
      </w:r>
      <w:proofErr w:type="spellEnd"/>
      <w:r>
        <w:rPr>
          <w:b/>
          <w:bCs/>
        </w:rPr>
        <w:t xml:space="preserve"> %&gt;% </w:t>
      </w:r>
    </w:p>
    <w:p w14:paraId="5EF82D62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group_</w:t>
      </w:r>
      <w:proofErr w:type="gramStart"/>
      <w:r>
        <w:rPr>
          <w:b/>
          <w:bCs/>
        </w:rPr>
        <w:t>by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Beverage_prep</w:t>
      </w:r>
      <w:proofErr w:type="spellEnd"/>
      <w:r>
        <w:rPr>
          <w:b/>
          <w:bCs/>
        </w:rPr>
        <w:t xml:space="preserve">) %&gt;% </w:t>
      </w:r>
    </w:p>
    <w:p w14:paraId="5EF82D63" w14:textId="77777777" w:rsidR="00260EDF" w:rsidRDefault="00D47D09">
      <w:pPr>
        <w:rPr>
          <w:b/>
          <w:bCs/>
        </w:rPr>
      </w:pPr>
      <w:proofErr w:type="gramStart"/>
      <w:r>
        <w:rPr>
          <w:b/>
          <w:bCs/>
        </w:rPr>
        <w:t>s</w:t>
      </w:r>
      <w:r>
        <w:rPr>
          <w:b/>
          <w:bCs/>
        </w:rPr>
        <w:t>ummarise(</w:t>
      </w:r>
      <w:proofErr w:type="spellStart"/>
      <w:proofErr w:type="gramEnd"/>
      <w:r>
        <w:rPr>
          <w:b/>
          <w:bCs/>
        </w:rPr>
        <w:t>Average_calorie</w:t>
      </w:r>
      <w:proofErr w:type="spellEnd"/>
      <w:r>
        <w:rPr>
          <w:b/>
          <w:bCs/>
        </w:rPr>
        <w:t xml:space="preserve"> = mean(Calories))</w:t>
      </w:r>
    </w:p>
    <w:p w14:paraId="5EF82D64" w14:textId="77777777" w:rsidR="00260EDF" w:rsidRDefault="00D47D09">
      <w:pPr>
        <w:shd w:val="clear" w:color="auto" w:fill="FFFFFF"/>
        <w:spacing w:before="960" w:after="150" w:line="240" w:lineRule="auto"/>
        <w:outlineLvl w:val="0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t>6 Question 6</w:t>
      </w:r>
    </w:p>
    <w:p w14:paraId="5EF82D65" w14:textId="77777777" w:rsidR="00260EDF" w:rsidRDefault="00D47D09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Which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eastAsia="en-GB"/>
        </w:rPr>
        <w:t>Beverage_prep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type contains more than the average calories of all drinks?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Hint: to answer this, </w:t>
      </w:r>
      <w:proofErr w:type="gramStart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you’ll</w:t>
      </w:r>
      <w:proofErr w:type="gramEnd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have to first figure out what the average calories across all drinks are, and then use that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as a filter for the grouped </w:t>
      </w:r>
      <w:proofErr w:type="spellStart"/>
      <w:r>
        <w:rPr>
          <w:rFonts w:ascii="Courier New" w:eastAsia="Times New Roman" w:hAnsi="Courier New" w:cs="Courier New"/>
          <w:i/>
          <w:iCs/>
          <w:color w:val="333333"/>
          <w:sz w:val="19"/>
          <w:szCs w:val="19"/>
          <w:lang w:eastAsia="en-GB"/>
        </w:rPr>
        <w:t>Beverage_prep</w:t>
      </w:r>
      <w:proofErr w:type="spellEnd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 data.</w:t>
      </w:r>
    </w:p>
    <w:p w14:paraId="5EF82D66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</w:pPr>
    </w:p>
    <w:p w14:paraId="5EF82D67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cal_mean</w:t>
      </w:r>
      <w:proofErr w:type="spellEnd"/>
      <w:r>
        <w:rPr>
          <w:b/>
          <w:bCs/>
        </w:rPr>
        <w:t xml:space="preserve"> &lt;- mean(</w:t>
      </w:r>
      <w:proofErr w:type="spellStart"/>
      <w:r>
        <w:rPr>
          <w:b/>
          <w:bCs/>
        </w:rPr>
        <w:t>hw_dplyr$Calories</w:t>
      </w:r>
      <w:proofErr w:type="spellEnd"/>
      <w:r>
        <w:rPr>
          <w:b/>
          <w:bCs/>
        </w:rPr>
        <w:t>)</w:t>
      </w:r>
    </w:p>
    <w:p w14:paraId="5EF82D68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cal_mean</w:t>
      </w:r>
      <w:proofErr w:type="spellEnd"/>
    </w:p>
    <w:p w14:paraId="5EF82D69" w14:textId="77777777" w:rsidR="00260EDF" w:rsidRDefault="00D47D09">
      <w:pPr>
        <w:rPr>
          <w:b/>
          <w:bCs/>
        </w:rPr>
      </w:pPr>
      <w:r>
        <w:rPr>
          <w:b/>
          <w:bCs/>
        </w:rPr>
        <w:t>filter(</w:t>
      </w:r>
      <w:proofErr w:type="spellStart"/>
      <w:r>
        <w:rPr>
          <w:b/>
          <w:bCs/>
        </w:rPr>
        <w:t>hw_</w:t>
      </w:r>
      <w:proofErr w:type="gramStart"/>
      <w:r>
        <w:rPr>
          <w:b/>
          <w:bCs/>
        </w:rPr>
        <w:t>dplyr,Calories</w:t>
      </w:r>
      <w:proofErr w:type="spellEnd"/>
      <w:proofErr w:type="gram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cal_mean</w:t>
      </w:r>
      <w:proofErr w:type="spellEnd"/>
      <w:r>
        <w:rPr>
          <w:b/>
          <w:bCs/>
        </w:rPr>
        <w:t>)</w:t>
      </w:r>
    </w:p>
    <w:p w14:paraId="5EF82D6A" w14:textId="77777777" w:rsidR="00260EDF" w:rsidRDefault="00260ED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EF82D6B" w14:textId="77777777" w:rsidR="00260EDF" w:rsidRDefault="00D47D09">
      <w:pPr>
        <w:shd w:val="clear" w:color="auto" w:fill="FFFFFF"/>
        <w:spacing w:before="960" w:after="150" w:line="240" w:lineRule="auto"/>
        <w:outlineLvl w:val="0"/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</w:pPr>
      <w:r>
        <w:rPr>
          <w:rFonts w:ascii="inherit" w:eastAsia="Times New Roman" w:hAnsi="inherit" w:cs="Helvetica"/>
          <w:color w:val="333333"/>
          <w:kern w:val="3"/>
          <w:sz w:val="51"/>
          <w:szCs w:val="51"/>
          <w:lang w:eastAsia="en-GB"/>
        </w:rPr>
        <w:t>7 Question 7</w:t>
      </w:r>
    </w:p>
    <w:p w14:paraId="5EF82D6C" w14:textId="77777777" w:rsidR="00260EDF" w:rsidRDefault="00D47D09">
      <w:pPr>
        <w:shd w:val="clear" w:color="auto" w:fill="FFFFFF"/>
        <w:spacing w:after="150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Which is the best type of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coffee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 drink to get if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you’re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worried about consuming too many calories?</w:t>
      </w:r>
    </w:p>
    <w:p w14:paraId="5EF82D6D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hw_dplyr</w:t>
      </w:r>
      <w:proofErr w:type="spellEnd"/>
      <w:r>
        <w:rPr>
          <w:b/>
          <w:bCs/>
        </w:rPr>
        <w:t xml:space="preserve"> %&gt;% </w:t>
      </w:r>
    </w:p>
    <w:p w14:paraId="5EF82D6E" w14:textId="77777777" w:rsidR="00260EDF" w:rsidRDefault="00D47D09">
      <w:pPr>
        <w:rPr>
          <w:b/>
          <w:bCs/>
        </w:rPr>
      </w:pPr>
      <w:proofErr w:type="spellStart"/>
      <w:r>
        <w:rPr>
          <w:b/>
          <w:bCs/>
        </w:rPr>
        <w:t>group_</w:t>
      </w:r>
      <w:proofErr w:type="gramStart"/>
      <w:r>
        <w:rPr>
          <w:b/>
          <w:bCs/>
        </w:rPr>
        <w:t>by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Beverage) %&gt;% </w:t>
      </w:r>
    </w:p>
    <w:p w14:paraId="5EF82D6F" w14:textId="77777777" w:rsidR="00260EDF" w:rsidRDefault="00D47D09">
      <w:pPr>
        <w:rPr>
          <w:b/>
          <w:bCs/>
        </w:rPr>
      </w:pPr>
      <w:proofErr w:type="gramStart"/>
      <w:r>
        <w:rPr>
          <w:b/>
          <w:bCs/>
        </w:rPr>
        <w:t>filter(</w:t>
      </w:r>
      <w:proofErr w:type="gramEnd"/>
      <w:r>
        <w:rPr>
          <w:b/>
          <w:bCs/>
        </w:rPr>
        <w:t>Calories &lt;=5)</w:t>
      </w:r>
    </w:p>
    <w:p w14:paraId="5EF82D70" w14:textId="77777777" w:rsidR="00260EDF" w:rsidRDefault="00260EDF"/>
    <w:sectPr w:rsidR="00260ED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82D37" w14:textId="77777777" w:rsidR="00000000" w:rsidRDefault="00D47D09">
      <w:pPr>
        <w:spacing w:after="0" w:line="240" w:lineRule="auto"/>
      </w:pPr>
      <w:r>
        <w:separator/>
      </w:r>
    </w:p>
  </w:endnote>
  <w:endnote w:type="continuationSeparator" w:id="0">
    <w:p w14:paraId="5EF82D39" w14:textId="77777777" w:rsidR="00000000" w:rsidRDefault="00D4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pitch w:val="default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82D33" w14:textId="77777777" w:rsidR="00000000" w:rsidRDefault="00D47D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F82D35" w14:textId="77777777" w:rsidR="00000000" w:rsidRDefault="00D47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0EDF"/>
    <w:rsid w:val="00260EDF"/>
    <w:rsid w:val="00D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D33"/>
  <w15:docId w15:val="{BD8D4AC7-3287-48E5-A78F-0AAD7547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en-GB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er-section-number">
    <w:name w:val="header-section-number"/>
    <w:basedOn w:val="DefaultParagraphFont"/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Kadwe</dc:creator>
  <dc:description/>
  <cp:lastModifiedBy>Monica Kadwe</cp:lastModifiedBy>
  <cp:revision>2</cp:revision>
  <dcterms:created xsi:type="dcterms:W3CDTF">2021-03-30T23:06:00Z</dcterms:created>
  <dcterms:modified xsi:type="dcterms:W3CDTF">2021-03-30T23:06:00Z</dcterms:modified>
</cp:coreProperties>
</file>